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0208B" w14:paraId="1079B734" w14:textId="77777777" w:rsidTr="00D0208B">
        <w:trPr>
          <w:trHeight w:val="1046"/>
        </w:trPr>
        <w:tc>
          <w:tcPr>
            <w:tcW w:w="10790" w:type="dxa"/>
            <w:gridSpan w:val="3"/>
            <w:vAlign w:val="bottom"/>
          </w:tcPr>
          <w:p w14:paraId="1DBBAAB2" w14:textId="46D6204C" w:rsidR="00D0208B" w:rsidRDefault="00D0208B" w:rsidP="00D0208B">
            <w:pPr>
              <w:pStyle w:val="Title"/>
              <w:jc w:val="center"/>
            </w:pPr>
            <w:r>
              <w:t>Filipe Thornhill</w:t>
            </w:r>
          </w:p>
          <w:p w14:paraId="4390437C" w14:textId="7E467E96" w:rsidR="00D0208B" w:rsidRPr="00F312BF" w:rsidRDefault="00C73D99" w:rsidP="00C73D99">
            <w:pPr>
              <w:jc w:val="center"/>
            </w:pPr>
            <w:r w:rsidRPr="00C73D99">
              <w:rPr>
                <w:sz w:val="32"/>
                <w:szCs w:val="40"/>
              </w:rPr>
              <w:t>Level 1 Service Desk Engineer</w:t>
            </w:r>
          </w:p>
        </w:tc>
      </w:tr>
      <w:tr w:rsidR="001B2ABD" w14:paraId="44B278E4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3E5714E3A452400BAC77183ED9F51359"/>
              </w:placeholder>
              <w:temporary/>
              <w:showingPlcHdr/>
              <w15:appearance w15:val="hidden"/>
            </w:sdtPr>
            <w:sdtContent>
              <w:p w14:paraId="2876007C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069A27F" w14:textId="0F51D216" w:rsidR="00036450" w:rsidRDefault="00B1322F" w:rsidP="00036450">
            <w:r w:rsidRPr="00B1322F">
              <w:t xml:space="preserve">I am passionate about understanding </w:t>
            </w:r>
            <w:r>
              <w:t xml:space="preserve">complex systems, </w:t>
            </w:r>
            <w:r w:rsidRPr="00B1322F">
              <w:t>particularly in the field of computing. With a strong background in programming and IT, I thrive on leveraging my skills to drive technical innovations and improve systems. My goal is to apply my expertise in a challenging role where I can contribute to cutting-edge projects and continue to grow professionally.</w:t>
            </w:r>
          </w:p>
          <w:sdt>
            <w:sdtPr>
              <w:id w:val="-1954003311"/>
              <w:placeholder>
                <w:docPart w:val="38939EAF928B4CD0B81867829ACDC83F"/>
              </w:placeholder>
              <w:temporary/>
              <w:showingPlcHdr/>
              <w15:appearance w15:val="hidden"/>
            </w:sdtPr>
            <w:sdtContent>
              <w:p w14:paraId="2F8BC438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77F83F34D82F46AB8B799284A83F51B9"/>
              </w:placeholder>
              <w:temporary/>
              <w:showingPlcHdr/>
              <w15:appearance w15:val="hidden"/>
            </w:sdtPr>
            <w:sdtContent>
              <w:p w14:paraId="1FF36945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81A3622" w14:textId="5E6996B7" w:rsidR="004D3011" w:rsidRDefault="00B1322F" w:rsidP="004D3011">
            <w:r>
              <w:t>0403 010 138</w:t>
            </w:r>
          </w:p>
          <w:p w14:paraId="009BADCB" w14:textId="77777777" w:rsidR="004D3011" w:rsidRPr="004D3011" w:rsidRDefault="004D3011" w:rsidP="004D3011"/>
          <w:sdt>
            <w:sdtPr>
              <w:id w:val="67859272"/>
              <w:placeholder>
                <w:docPart w:val="CCA2C6F203D4485CA7AFC89148DECBA7"/>
              </w:placeholder>
              <w:temporary/>
              <w:showingPlcHdr/>
              <w15:appearance w15:val="hidden"/>
            </w:sdtPr>
            <w:sdtContent>
              <w:p w14:paraId="6F66E663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59A15329" w14:textId="13534227" w:rsidR="004D3011" w:rsidRDefault="00000000" w:rsidP="004D3011">
            <w:hyperlink r:id="rId8" w:history="1">
              <w:r w:rsidR="00B1322F" w:rsidRPr="00B1322F">
                <w:rPr>
                  <w:rStyle w:val="Hyperlink"/>
                </w:rPr>
                <w:t>https://filipethornhill.github.io/devportfolio/</w:t>
              </w:r>
            </w:hyperlink>
          </w:p>
          <w:p w14:paraId="1D002031" w14:textId="77777777" w:rsidR="004D3011" w:rsidRDefault="004D3011" w:rsidP="004D3011"/>
          <w:sdt>
            <w:sdtPr>
              <w:id w:val="-240260293"/>
              <w:placeholder>
                <w:docPart w:val="846EA52A777E46758CBA87C6A38CF600"/>
              </w:placeholder>
              <w:temporary/>
              <w:showingPlcHdr/>
              <w15:appearance w15:val="hidden"/>
            </w:sdtPr>
            <w:sdtContent>
              <w:p w14:paraId="28DFB88A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9B75D93" w14:textId="3266BFAC" w:rsidR="00036450" w:rsidRDefault="00000000" w:rsidP="004D3011">
            <w:hyperlink r:id="rId9" w:history="1">
              <w:r w:rsidR="003755E0" w:rsidRPr="00B04F56">
                <w:rPr>
                  <w:rStyle w:val="Hyperlink"/>
                </w:rPr>
                <w:t>filipethornhill@live.com.au</w:t>
              </w:r>
            </w:hyperlink>
          </w:p>
          <w:p w14:paraId="78AEBB43" w14:textId="77C27A32" w:rsidR="003755E0" w:rsidRDefault="003755E0" w:rsidP="003755E0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Referees</w:t>
            </w:r>
          </w:p>
          <w:p w14:paraId="23BB10BF" w14:textId="6B332EAC" w:rsidR="003755E0" w:rsidRPr="003755E0" w:rsidRDefault="00E93221" w:rsidP="003755E0">
            <w:r>
              <w:t>Natalie Rose</w:t>
            </w:r>
          </w:p>
          <w:p w14:paraId="5A7E31FF" w14:textId="77777777" w:rsidR="003755E0" w:rsidRPr="003755E0" w:rsidRDefault="003755E0" w:rsidP="003755E0">
            <w:r w:rsidRPr="003755E0">
              <w:t>Head of Managed Services</w:t>
            </w:r>
          </w:p>
          <w:p w14:paraId="3650EFD6" w14:textId="77777777" w:rsidR="003755E0" w:rsidRPr="003755E0" w:rsidRDefault="003755E0" w:rsidP="003755E0">
            <w:r w:rsidRPr="003755E0">
              <w:t>0407 251 645</w:t>
            </w:r>
          </w:p>
          <w:p w14:paraId="5A0DA34E" w14:textId="77777777" w:rsidR="003755E0" w:rsidRPr="003755E0" w:rsidRDefault="003755E0" w:rsidP="003755E0"/>
          <w:p w14:paraId="583EDAE0" w14:textId="77777777" w:rsidR="003755E0" w:rsidRPr="003755E0" w:rsidRDefault="003755E0" w:rsidP="003755E0">
            <w:r w:rsidRPr="003755E0">
              <w:t>Ragav Kannan</w:t>
            </w:r>
          </w:p>
          <w:p w14:paraId="7E5FA0A8" w14:textId="77777777" w:rsidR="003755E0" w:rsidRPr="003755E0" w:rsidRDefault="003755E0" w:rsidP="003755E0">
            <w:r w:rsidRPr="003755E0">
              <w:t>Service Team Lead</w:t>
            </w:r>
          </w:p>
          <w:p w14:paraId="3577D517" w14:textId="79BB7CF6" w:rsidR="003755E0" w:rsidRPr="003755E0" w:rsidRDefault="003755E0" w:rsidP="004D3011">
            <w:pPr>
              <w:rPr>
                <w:rStyle w:val="Hyperlink"/>
                <w:color w:val="auto"/>
                <w:u w:val="none"/>
              </w:rPr>
            </w:pPr>
            <w:r w:rsidRPr="003755E0">
              <w:t>0421 741 981</w:t>
            </w:r>
          </w:p>
          <w:sdt>
            <w:sdtPr>
              <w:id w:val="-1444214663"/>
              <w:placeholder>
                <w:docPart w:val="7F564CEC89CA4E6C995E199073F9485D"/>
              </w:placeholder>
              <w:temporary/>
              <w:showingPlcHdr/>
              <w15:appearance w15:val="hidden"/>
            </w:sdtPr>
            <w:sdtContent>
              <w:p w14:paraId="7A8DA944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27A37FE1" w14:textId="488F60BC" w:rsidR="004D3011" w:rsidRDefault="00B1322F" w:rsidP="004D3011">
            <w:r>
              <w:t xml:space="preserve">Gardening </w:t>
            </w:r>
          </w:p>
          <w:p w14:paraId="6A6B9351" w14:textId="4EB7DE3E" w:rsidR="00B1322F" w:rsidRDefault="00B1322F" w:rsidP="004D3011">
            <w:r>
              <w:t>Cooking</w:t>
            </w:r>
          </w:p>
          <w:p w14:paraId="466D9D0D" w14:textId="3DC5C75F" w:rsidR="004D3011" w:rsidRDefault="00B1322F" w:rsidP="004D3011">
            <w:r>
              <w:t>Computer Programming</w:t>
            </w:r>
          </w:p>
          <w:p w14:paraId="7C56B768" w14:textId="42FB3711" w:rsidR="004D3011" w:rsidRPr="004D3011" w:rsidRDefault="00B1322F" w:rsidP="004D3011">
            <w:r w:rsidRPr="00B1322F">
              <w:t>DIY Electronics</w:t>
            </w:r>
          </w:p>
        </w:tc>
        <w:tc>
          <w:tcPr>
            <w:tcW w:w="720" w:type="dxa"/>
          </w:tcPr>
          <w:p w14:paraId="25C702E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3B01165B858F4B71AE04DCBA2997BACF"/>
              </w:placeholder>
              <w:temporary/>
              <w:showingPlcHdr/>
              <w15:appearance w15:val="hidden"/>
            </w:sdtPr>
            <w:sdtContent>
              <w:p w14:paraId="5EC6FD9B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12FC0B2A" w14:textId="7D905D67" w:rsidR="00036450" w:rsidRPr="00036450" w:rsidRDefault="005051B4" w:rsidP="00B359E4">
            <w:pPr>
              <w:pStyle w:val="Heading4"/>
            </w:pPr>
            <w:r w:rsidRPr="008F0EE9">
              <w:t>Diploma In Information Technology (Advanced Programming)</w:t>
            </w:r>
          </w:p>
          <w:p w14:paraId="4058D4B4" w14:textId="77777777" w:rsidR="006C4AB7" w:rsidRDefault="006C4AB7" w:rsidP="00B359E4">
            <w:pPr>
              <w:pStyle w:val="Date"/>
            </w:pPr>
            <w:r>
              <w:t xml:space="preserve">Hornsby TAFE </w:t>
            </w:r>
          </w:p>
          <w:p w14:paraId="6A44F44A" w14:textId="2DADD9CB" w:rsidR="00036450" w:rsidRPr="00B359E4" w:rsidRDefault="008F0EE9" w:rsidP="00B359E4">
            <w:pPr>
              <w:pStyle w:val="Date"/>
            </w:pPr>
            <w:r>
              <w:t>J</w:t>
            </w:r>
            <w:r w:rsidR="00A4447B">
              <w:t>uly 2024</w:t>
            </w:r>
            <w:r w:rsidR="00036450" w:rsidRPr="00B359E4">
              <w:t xml:space="preserve"> </w:t>
            </w:r>
            <w:r w:rsidR="00A4447B">
              <w:t xml:space="preserve">– </w:t>
            </w:r>
            <w:r w:rsidR="003D56A9">
              <w:t>Present</w:t>
            </w:r>
          </w:p>
          <w:p w14:paraId="69EF7342" w14:textId="77777777" w:rsidR="00036450" w:rsidRDefault="00036450" w:rsidP="00036450"/>
          <w:p w14:paraId="6651409F" w14:textId="3B4B2635" w:rsidR="006C4AB7" w:rsidRDefault="005051B4" w:rsidP="00B359E4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V</w:t>
            </w:r>
            <w:r w:rsidRPr="006C4AB7">
              <w:rPr>
                <w:b/>
              </w:rPr>
              <w:t xml:space="preserve"> In Information Technology (Programming)</w:t>
            </w:r>
          </w:p>
          <w:p w14:paraId="7DB6C184" w14:textId="57FE5C10" w:rsidR="006C4AB7" w:rsidRPr="006C4AB7" w:rsidRDefault="006C4AB7" w:rsidP="006C4AB7">
            <w:r w:rsidRPr="006C4AB7">
              <w:t>Hornsby TAFE</w:t>
            </w:r>
          </w:p>
          <w:p w14:paraId="3BC24844" w14:textId="30FA5A6F" w:rsidR="006C4AB7" w:rsidRDefault="006C4AB7" w:rsidP="00036450">
            <w:r>
              <w:t>July 2023 - December 2023</w:t>
            </w:r>
          </w:p>
          <w:p w14:paraId="5511AD77" w14:textId="77777777" w:rsidR="006C4AB7" w:rsidRDefault="006C4AB7" w:rsidP="00036450"/>
          <w:p w14:paraId="0F313547" w14:textId="032AC3B0" w:rsidR="006C4AB7" w:rsidRDefault="005051B4" w:rsidP="006C4AB7">
            <w:pPr>
              <w:pStyle w:val="Date"/>
              <w:rPr>
                <w:b/>
              </w:rPr>
            </w:pPr>
            <w:r w:rsidRPr="006C4AB7">
              <w:rPr>
                <w:b/>
              </w:rPr>
              <w:t>Certificate I</w:t>
            </w:r>
            <w:r>
              <w:rPr>
                <w:b/>
              </w:rPr>
              <w:t>II</w:t>
            </w:r>
            <w:r w:rsidRPr="006C4AB7">
              <w:rPr>
                <w:b/>
              </w:rPr>
              <w:t xml:space="preserve"> In Information Technology</w:t>
            </w:r>
          </w:p>
          <w:p w14:paraId="33D867DE" w14:textId="71476D0B" w:rsidR="009C7868" w:rsidRDefault="009C7868" w:rsidP="009C7868">
            <w:r>
              <w:t>Hornsby TAFE</w:t>
            </w:r>
          </w:p>
          <w:p w14:paraId="3B8B11BA" w14:textId="2ACB08DE" w:rsidR="005564DD" w:rsidRPr="005564DD" w:rsidRDefault="009C7868" w:rsidP="005564DD">
            <w:r>
              <w:t>February 2023 – June 2023</w:t>
            </w:r>
          </w:p>
          <w:sdt>
            <w:sdtPr>
              <w:id w:val="1001553383"/>
              <w:placeholder>
                <w:docPart w:val="90FA079782AF4595835B2836A6ABF56C"/>
              </w:placeholder>
              <w:temporary/>
              <w:showingPlcHdr/>
              <w15:appearance w15:val="hidden"/>
            </w:sdtPr>
            <w:sdtContent>
              <w:p w14:paraId="2C7A4C59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E8E200A" w14:textId="514E8ECF" w:rsidR="00036450" w:rsidRDefault="003D56A9" w:rsidP="003D56A9">
            <w:pPr>
              <w:pStyle w:val="Heading4"/>
            </w:pPr>
            <w:r>
              <w:t>HD IT,</w:t>
            </w:r>
            <w:r w:rsidR="00036450" w:rsidRPr="00036450">
              <w:t xml:space="preserve"> </w:t>
            </w:r>
            <w:r w:rsidR="005051B4" w:rsidRPr="003D56A9">
              <w:t>Level 1 Service Desk Engineer</w:t>
            </w:r>
          </w:p>
          <w:p w14:paraId="3559F987" w14:textId="22051E1A" w:rsidR="003D56A9" w:rsidRPr="003D56A9" w:rsidRDefault="003D56A9" w:rsidP="003D56A9">
            <w:r>
              <w:t xml:space="preserve">July 2023 </w:t>
            </w:r>
            <w:r w:rsidR="00497936">
              <w:t>–</w:t>
            </w:r>
            <w:r>
              <w:t xml:space="preserve"> </w:t>
            </w:r>
            <w:r w:rsidR="00497936">
              <w:t>August 2024</w:t>
            </w:r>
          </w:p>
          <w:p w14:paraId="6477C8A7" w14:textId="7B55BF92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Served as the primary point of contact for clients, managing incoming</w:t>
            </w:r>
            <w:r w:rsidR="00E93221">
              <w:t xml:space="preserve"> </w:t>
            </w:r>
            <w:r>
              <w:t>emails, and service requests</w:t>
            </w:r>
          </w:p>
          <w:p w14:paraId="6259A846" w14:textId="7164A5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Provided technical support to end users</w:t>
            </w:r>
          </w:p>
          <w:p w14:paraId="24997E11" w14:textId="789C7634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Utilised</w:t>
            </w:r>
            <w:proofErr w:type="spellEnd"/>
            <w:r>
              <w:t xml:space="preserve"> remote desktop tools to provide remote IT support</w:t>
            </w:r>
          </w:p>
          <w:p w14:paraId="2F861696" w14:textId="4774B25D" w:rsidR="003D56A9" w:rsidRDefault="003D56A9" w:rsidP="003D56A9">
            <w:pPr>
              <w:pStyle w:val="ListParagraph"/>
              <w:numPr>
                <w:ilvl w:val="0"/>
                <w:numId w:val="1"/>
              </w:numPr>
            </w:pPr>
            <w:r>
              <w:t>Managed clients' firewalls and addressed any security alerts</w:t>
            </w:r>
          </w:p>
          <w:p w14:paraId="3F174D23" w14:textId="2DF801E8" w:rsidR="00CD0DC5" w:rsidRDefault="003D56A9" w:rsidP="00CD0DC5">
            <w:pPr>
              <w:pStyle w:val="ListParagraph"/>
              <w:numPr>
                <w:ilvl w:val="0"/>
                <w:numId w:val="1"/>
              </w:numPr>
            </w:pPr>
            <w:r>
              <w:t>Office 365 tenant administration, including user management and security</w:t>
            </w:r>
          </w:p>
          <w:p w14:paraId="79BE0328" w14:textId="77777777" w:rsidR="00CD0DC5" w:rsidRDefault="00CD0DC5" w:rsidP="00CD0DC5"/>
          <w:p w14:paraId="3F00E747" w14:textId="6DFC9676" w:rsidR="004D3011" w:rsidRPr="004D3011" w:rsidRDefault="00CD0DC5" w:rsidP="00B359E4">
            <w:pPr>
              <w:pStyle w:val="Heading4"/>
              <w:rPr>
                <w:bCs/>
              </w:rPr>
            </w:pPr>
            <w:r>
              <w:t>HD IT, IT Internship</w:t>
            </w:r>
          </w:p>
          <w:p w14:paraId="20B5590D" w14:textId="00B75E94" w:rsidR="004D3011" w:rsidRPr="004D3011" w:rsidRDefault="00CD0DC5" w:rsidP="00B359E4">
            <w:pPr>
              <w:pStyle w:val="Date"/>
            </w:pPr>
            <w:r>
              <w:t xml:space="preserve">June 2023 </w:t>
            </w:r>
            <w:r w:rsidR="004D3011" w:rsidRPr="004D3011">
              <w:t>–</w:t>
            </w:r>
            <w:r>
              <w:t xml:space="preserve"> June 2023</w:t>
            </w:r>
          </w:p>
          <w:p w14:paraId="7289F03C" w14:textId="5FBED978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 xml:space="preserve">Participated in training and development programs to enhance IT skills </w:t>
            </w:r>
          </w:p>
          <w:p w14:paraId="30D22515" w14:textId="062F7124" w:rsidR="00CD0DC5" w:rsidRDefault="00CD0DC5" w:rsidP="00CD0DC5">
            <w:pPr>
              <w:pStyle w:val="Date"/>
              <w:numPr>
                <w:ilvl w:val="0"/>
                <w:numId w:val="2"/>
              </w:numPr>
            </w:pPr>
            <w:r>
              <w:t>Managed and prioritized IT support tickets from clients</w:t>
            </w:r>
          </w:p>
          <w:p w14:paraId="35DBBFF1" w14:textId="23882CEE" w:rsidR="004D3011" w:rsidRDefault="00CD0DC5" w:rsidP="00036450">
            <w:pPr>
              <w:pStyle w:val="ListParagraph"/>
              <w:numPr>
                <w:ilvl w:val="0"/>
                <w:numId w:val="2"/>
              </w:numPr>
            </w:pPr>
            <w:r>
              <w:t>Collaborated with senior service desk engineers to assign tickets to the appropriate IT professionals based on their expertise</w:t>
            </w:r>
          </w:p>
          <w:p w14:paraId="4A5F40B0" w14:textId="07BCF6D8" w:rsidR="00036450" w:rsidRDefault="00F26D5B" w:rsidP="00036450">
            <w:pPr>
              <w:pStyle w:val="Heading2"/>
            </w:pPr>
            <w:r w:rsidRPr="00F26D5B">
              <w:t>Certifications</w:t>
            </w:r>
          </w:p>
          <w:p w14:paraId="5743399E" w14:textId="4010AA0C" w:rsidR="00F26D5B" w:rsidRDefault="00F26D5B" w:rsidP="00034D13">
            <w:pPr>
              <w:pStyle w:val="ListParagraph"/>
              <w:numPr>
                <w:ilvl w:val="0"/>
                <w:numId w:val="5"/>
              </w:numPr>
            </w:pPr>
            <w:r w:rsidRPr="00F26D5B">
              <w:t>Azure DevOps for Beginners</w:t>
            </w:r>
            <w:r>
              <w:t xml:space="preserve"> – </w:t>
            </w:r>
            <w:r w:rsidRPr="00F26D5B">
              <w:t>LinkedIn</w:t>
            </w:r>
            <w:r>
              <w:t xml:space="preserve"> </w:t>
            </w:r>
            <w:r w:rsidR="00EB6E61">
              <w:t>(</w:t>
            </w:r>
            <w:r>
              <w:t>2024</w:t>
            </w:r>
            <w:r w:rsidR="00EB6E61">
              <w:t>)</w:t>
            </w:r>
          </w:p>
          <w:p w14:paraId="669B3648" w14:textId="410CE613" w:rsidR="0010015F" w:rsidRDefault="00F26D5B" w:rsidP="008870E1">
            <w:pPr>
              <w:pStyle w:val="ListParagraph"/>
              <w:numPr>
                <w:ilvl w:val="0"/>
                <w:numId w:val="5"/>
              </w:numPr>
            </w:pPr>
            <w:r>
              <w:t>The Hour of Code – Code.org</w:t>
            </w:r>
            <w:r w:rsidR="00EB6E61">
              <w:t xml:space="preserve"> (</w:t>
            </w:r>
            <w:r>
              <w:t>2018</w:t>
            </w:r>
            <w:r w:rsidR="00EB6E61">
              <w:t>)</w:t>
            </w:r>
          </w:p>
          <w:sdt>
            <w:sdtPr>
              <w:id w:val="855621042"/>
              <w:placeholder>
                <w:docPart w:val="784447B988C34040A1EF1FD0D9331041"/>
              </w:placeholder>
              <w:temporary/>
              <w:showingPlcHdr/>
              <w15:appearance w15:val="hidden"/>
            </w:sdtPr>
            <w:sdtContent>
              <w:p w14:paraId="637B3B08" w14:textId="77777777" w:rsidR="00F26D5B" w:rsidRDefault="00F26D5B" w:rsidP="00F26D5B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9949932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>Analytical Thinking</w:t>
            </w:r>
          </w:p>
          <w:p w14:paraId="24C5CD3C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 w:rsidRPr="0010015F">
              <w:t>Problem-Solving</w:t>
            </w:r>
          </w:p>
          <w:p w14:paraId="535F47DE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 w:rsidRPr="008870E1">
              <w:t>Technical Support</w:t>
            </w:r>
          </w:p>
          <w:p w14:paraId="0954FE05" w14:textId="77777777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 xml:space="preserve">Web development </w:t>
            </w:r>
          </w:p>
          <w:p w14:paraId="1C6480BE" w14:textId="5EB4A553" w:rsidR="00F26D5B" w:rsidRDefault="00F26D5B" w:rsidP="00F26D5B">
            <w:pPr>
              <w:pStyle w:val="ListParagraph"/>
              <w:numPr>
                <w:ilvl w:val="0"/>
                <w:numId w:val="5"/>
              </w:numPr>
            </w:pPr>
            <w:r>
              <w:t>Scripting</w:t>
            </w:r>
          </w:p>
          <w:p w14:paraId="14FC858B" w14:textId="77777777" w:rsidR="00F26D5B" w:rsidRDefault="00F26D5B" w:rsidP="00F26D5B"/>
          <w:p w14:paraId="555C5E04" w14:textId="77777777" w:rsidR="00F26D5B" w:rsidRDefault="00F26D5B" w:rsidP="00F26D5B"/>
          <w:p w14:paraId="3D5B3263" w14:textId="77777777" w:rsidR="00F26D5B" w:rsidRDefault="00F26D5B" w:rsidP="00F26D5B"/>
          <w:p w14:paraId="762EDCF6" w14:textId="77777777" w:rsidR="00F26D5B" w:rsidRDefault="00F26D5B" w:rsidP="00F26D5B"/>
          <w:p w14:paraId="692264EC" w14:textId="77777777" w:rsidR="006334DA" w:rsidRDefault="006334DA" w:rsidP="00F26D5B"/>
          <w:p w14:paraId="30D04AA0" w14:textId="77777777" w:rsidR="006334DA" w:rsidRDefault="006334DA" w:rsidP="00F26D5B"/>
          <w:p w14:paraId="43418C5C" w14:textId="7377D6BA" w:rsidR="006334DA" w:rsidRPr="00C52E42" w:rsidRDefault="006334DA" w:rsidP="00F26D5B"/>
        </w:tc>
      </w:tr>
    </w:tbl>
    <w:p w14:paraId="5EB6235A" w14:textId="1DA281F2" w:rsidR="009C7868" w:rsidRDefault="009C7868"/>
    <w:p w14:paraId="1BC90304" w14:textId="6CECDCF9" w:rsidR="00383EE4" w:rsidRPr="007D45B1" w:rsidRDefault="009C7868" w:rsidP="007D45B1">
      <w:pPr>
        <w:jc w:val="center"/>
        <w:rPr>
          <w:sz w:val="32"/>
          <w:szCs w:val="40"/>
        </w:rPr>
      </w:pPr>
      <w:r w:rsidRPr="007D45B1">
        <w:rPr>
          <w:sz w:val="32"/>
          <w:szCs w:val="40"/>
        </w:rPr>
        <w:lastRenderedPageBreak/>
        <w:t xml:space="preserve">Further </w:t>
      </w:r>
      <w:r w:rsidR="00A4012A">
        <w:rPr>
          <w:sz w:val="32"/>
          <w:szCs w:val="40"/>
        </w:rPr>
        <w:t>Education</w:t>
      </w:r>
      <w:r w:rsidRPr="007D45B1">
        <w:rPr>
          <w:sz w:val="32"/>
          <w:szCs w:val="40"/>
        </w:rPr>
        <w:t xml:space="preserve"> and </w:t>
      </w:r>
      <w:r w:rsidR="00A4012A">
        <w:rPr>
          <w:sz w:val="32"/>
          <w:szCs w:val="40"/>
        </w:rPr>
        <w:t xml:space="preserve">Experience </w:t>
      </w:r>
    </w:p>
    <w:p w14:paraId="54859479" w14:textId="77777777" w:rsidR="009C7868" w:rsidRDefault="009C7868" w:rsidP="009C7868"/>
    <w:sdt>
      <w:sdtPr>
        <w:id w:val="5644350"/>
        <w:placeholder>
          <w:docPart w:val="41FF085024D949A2B09D397E8784028F"/>
        </w:placeholder>
        <w:temporary/>
        <w:showingPlcHdr/>
        <w15:appearance w15:val="hidden"/>
      </w:sdtPr>
      <w:sdtContent>
        <w:p w14:paraId="05FDE7F6" w14:textId="77777777" w:rsidR="009C7868" w:rsidRDefault="009C7868" w:rsidP="009C7868">
          <w:pPr>
            <w:pStyle w:val="Heading2"/>
          </w:pPr>
          <w:r w:rsidRPr="00036450">
            <w:t>EDUCATION</w:t>
          </w:r>
        </w:p>
      </w:sdtContent>
    </w:sdt>
    <w:p w14:paraId="47D6CCC2" w14:textId="78B59A06" w:rsidR="004E5AF0" w:rsidRDefault="005C76B1" w:rsidP="004E5AF0">
      <w:pPr>
        <w:pStyle w:val="Heading4"/>
      </w:pPr>
      <w:r w:rsidRPr="004E5AF0">
        <w:t>Certificate I</w:t>
      </w:r>
      <w:r>
        <w:t>II</w:t>
      </w:r>
      <w:r w:rsidRPr="004E5AF0">
        <w:t xml:space="preserve"> In Hospitality </w:t>
      </w:r>
      <w:r>
        <w:t>–</w:t>
      </w:r>
      <w:r w:rsidRPr="004E5AF0">
        <w:t xml:space="preserve"> Café</w:t>
      </w:r>
    </w:p>
    <w:p w14:paraId="4DB9021E" w14:textId="77D33F3F" w:rsidR="00CC4978" w:rsidRPr="00CC4978" w:rsidRDefault="00CC4978" w:rsidP="00CC4978">
      <w:r>
        <w:t>Ultimo TAFE</w:t>
      </w:r>
    </w:p>
    <w:p w14:paraId="37EF0DA6" w14:textId="6CEF67BC" w:rsidR="009C7868" w:rsidRDefault="00CC4978" w:rsidP="00841B60">
      <w:pPr>
        <w:pStyle w:val="Date"/>
      </w:pPr>
      <w:r>
        <w:t>July 2022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December 2022</w:t>
      </w:r>
    </w:p>
    <w:p w14:paraId="1B2278A0" w14:textId="77777777" w:rsidR="004E5AF0" w:rsidRDefault="004E5AF0" w:rsidP="004E5AF0"/>
    <w:p w14:paraId="61E34EDD" w14:textId="3DDD7186" w:rsidR="004E5AF0" w:rsidRDefault="005C76B1" w:rsidP="004E5AF0">
      <w:pPr>
        <w:pStyle w:val="Heading4"/>
      </w:pPr>
      <w:r w:rsidRPr="00CC4978">
        <w:t xml:space="preserve">Statement Of Attainment </w:t>
      </w:r>
      <w:proofErr w:type="gramStart"/>
      <w:r w:rsidRPr="00CC4978">
        <w:t>In</w:t>
      </w:r>
      <w:proofErr w:type="gramEnd"/>
      <w:r w:rsidRPr="00CC4978">
        <w:t xml:space="preserve"> Barista And Customer Service</w:t>
      </w:r>
    </w:p>
    <w:p w14:paraId="7D16F1B1" w14:textId="48EB3859" w:rsidR="00CC4978" w:rsidRPr="00CC4978" w:rsidRDefault="00CC4978" w:rsidP="00CC4978">
      <w:r>
        <w:t>Ryde TAFE</w:t>
      </w:r>
    </w:p>
    <w:p w14:paraId="304A6DA8" w14:textId="376B7BA0" w:rsidR="004E5AF0" w:rsidRPr="005564DD" w:rsidRDefault="00CC4978" w:rsidP="00841B60">
      <w:pPr>
        <w:pStyle w:val="Date"/>
      </w:pPr>
      <w:r>
        <w:t>February</w:t>
      </w:r>
      <w:r w:rsidR="004E5AF0" w:rsidRPr="00B359E4">
        <w:t xml:space="preserve"> </w:t>
      </w:r>
      <w:r>
        <w:t>2022 – March 2022</w:t>
      </w:r>
    </w:p>
    <w:p w14:paraId="34033D24" w14:textId="77777777" w:rsidR="004E5AF0" w:rsidRDefault="004E5AF0" w:rsidP="004E5AF0"/>
    <w:p w14:paraId="499D2505" w14:textId="40020723" w:rsidR="004E5AF0" w:rsidRDefault="005C76B1" w:rsidP="004E5AF0">
      <w:pPr>
        <w:pStyle w:val="Heading4"/>
      </w:pPr>
      <w:r>
        <w:t xml:space="preserve">Statement Of Attainment </w:t>
      </w:r>
      <w:proofErr w:type="gramStart"/>
      <w:r>
        <w:t>In</w:t>
      </w:r>
      <w:proofErr w:type="gramEnd"/>
      <w:r>
        <w:t xml:space="preserve"> Hospitality</w:t>
      </w:r>
    </w:p>
    <w:p w14:paraId="55634D4B" w14:textId="73DF3FFE" w:rsidR="00CC4978" w:rsidRPr="00CC4978" w:rsidRDefault="00CC4978" w:rsidP="00CC4978">
      <w:r>
        <w:t>J2S Training Solutions</w:t>
      </w:r>
    </w:p>
    <w:p w14:paraId="5E51CE48" w14:textId="31728B5B" w:rsidR="004E5AF0" w:rsidRPr="005564DD" w:rsidRDefault="00CC4978" w:rsidP="00841B60">
      <w:pPr>
        <w:pStyle w:val="Date"/>
      </w:pPr>
      <w:r>
        <w:t>April</w:t>
      </w:r>
      <w:r w:rsidR="004E5AF0" w:rsidRPr="00B359E4">
        <w:t xml:space="preserve"> </w:t>
      </w:r>
      <w:r>
        <w:t>2021 –</w:t>
      </w:r>
      <w:r w:rsidR="004E5AF0" w:rsidRPr="00B359E4">
        <w:t xml:space="preserve"> </w:t>
      </w:r>
      <w:r>
        <w:t>May 2021</w:t>
      </w:r>
    </w:p>
    <w:p w14:paraId="72A5BB03" w14:textId="77777777" w:rsidR="004E5AF0" w:rsidRDefault="004E5AF0" w:rsidP="004E5AF0"/>
    <w:p w14:paraId="08CD8762" w14:textId="35905606" w:rsidR="004E5AF0" w:rsidRDefault="005C76B1" w:rsidP="004E5AF0">
      <w:pPr>
        <w:pStyle w:val="Heading4"/>
      </w:pPr>
      <w:r w:rsidRPr="00CC4978">
        <w:t>Certificate I</w:t>
      </w:r>
      <w:r>
        <w:t>II</w:t>
      </w:r>
      <w:r w:rsidRPr="00CC4978">
        <w:t xml:space="preserve"> In Information, Digital Media, And Technology</w:t>
      </w:r>
    </w:p>
    <w:p w14:paraId="767DAA31" w14:textId="0B6E0FE7" w:rsidR="00CC4978" w:rsidRPr="00CC4978" w:rsidRDefault="00CC4978" w:rsidP="00CC4978">
      <w:r>
        <w:t>Hornsby TAFE</w:t>
      </w:r>
    </w:p>
    <w:p w14:paraId="4FCF76B2" w14:textId="3140AD75" w:rsidR="004E5AF0" w:rsidRPr="00B359E4" w:rsidRDefault="00CC4978" w:rsidP="004E5AF0">
      <w:pPr>
        <w:pStyle w:val="Date"/>
      </w:pPr>
      <w:r>
        <w:t>March 2019</w:t>
      </w:r>
      <w:r w:rsidR="004E5AF0" w:rsidRPr="00B359E4">
        <w:t xml:space="preserve"> </w:t>
      </w:r>
      <w:r>
        <w:t>–</w:t>
      </w:r>
      <w:r w:rsidR="004E5AF0" w:rsidRPr="00B359E4">
        <w:t xml:space="preserve"> </w:t>
      </w:r>
      <w:r>
        <w:t>November 2019</w:t>
      </w:r>
    </w:p>
    <w:p w14:paraId="65095810" w14:textId="1D2232FE" w:rsidR="004E5AF0" w:rsidRPr="005564DD" w:rsidRDefault="004E5AF0" w:rsidP="004E5AF0"/>
    <w:p w14:paraId="0B23FD5C" w14:textId="20208BCC" w:rsidR="004E5AF0" w:rsidRPr="005C76B1" w:rsidRDefault="00841B60" w:rsidP="004E5AF0">
      <w:pPr>
        <w:rPr>
          <w:b/>
        </w:rPr>
      </w:pPr>
      <w:r w:rsidRPr="005C76B1">
        <w:rPr>
          <w:b/>
        </w:rPr>
        <w:t>Year 12</w:t>
      </w:r>
    </w:p>
    <w:p w14:paraId="606A04EE" w14:textId="75E3B94A" w:rsidR="00841B60" w:rsidRDefault="00841B60" w:rsidP="004E5AF0">
      <w:r>
        <w:t>Asquith Boys High School</w:t>
      </w:r>
    </w:p>
    <w:p w14:paraId="3A5713DD" w14:textId="2DBB49F0" w:rsidR="00841B60" w:rsidRPr="005564DD" w:rsidRDefault="00841B60" w:rsidP="004E5AF0">
      <w:r>
        <w:t>2015 - 2020</w:t>
      </w:r>
    </w:p>
    <w:sdt>
      <w:sdtPr>
        <w:id w:val="1110786619"/>
        <w:placeholder>
          <w:docPart w:val="2E44A83AFA1E49DF8F8C87600468F884"/>
        </w:placeholder>
        <w:temporary/>
        <w:showingPlcHdr/>
        <w15:appearance w15:val="hidden"/>
      </w:sdtPr>
      <w:sdtContent>
        <w:p w14:paraId="68EB62E2" w14:textId="77777777" w:rsidR="009C7868" w:rsidRDefault="009C7868" w:rsidP="009C7868">
          <w:pPr>
            <w:pStyle w:val="Heading2"/>
          </w:pPr>
          <w:r w:rsidRPr="00036450">
            <w:t>WORK EXPERIENCE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C15CC" w14:paraId="1FEEF12B" w14:textId="77777777" w:rsidTr="001E508E">
        <w:tc>
          <w:tcPr>
            <w:tcW w:w="5395" w:type="dxa"/>
          </w:tcPr>
          <w:p w14:paraId="6E688E5B" w14:textId="77777777" w:rsidR="003C15CC" w:rsidRDefault="003C15CC" w:rsidP="003C15CC">
            <w:pPr>
              <w:pStyle w:val="Heading4"/>
              <w:rPr>
                <w:bCs/>
              </w:rPr>
            </w:pPr>
            <w:r w:rsidRPr="007C5D28">
              <w:t>Tafe Ultimo</w:t>
            </w:r>
            <w:r>
              <w:t xml:space="preserve">, </w:t>
            </w:r>
            <w:r w:rsidRPr="007C5D28">
              <w:t>Barista/Café All Rounder Work Placement</w:t>
            </w:r>
          </w:p>
          <w:p w14:paraId="3C2A3C2F" w14:textId="77777777" w:rsidR="003C15CC" w:rsidRPr="00036450" w:rsidRDefault="003C15CC" w:rsidP="003C15CC">
            <w:pPr>
              <w:pStyle w:val="Date"/>
            </w:pPr>
            <w:r>
              <w:t xml:space="preserve">July 2022 </w:t>
            </w:r>
            <w:r w:rsidRPr="00036450">
              <w:t>–</w:t>
            </w:r>
            <w:r>
              <w:t xml:space="preserve"> December 2022</w:t>
            </w:r>
          </w:p>
          <w:p w14:paraId="3B53AC1E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expresso drinks</w:t>
            </w:r>
          </w:p>
          <w:p w14:paraId="13FEDAF6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Made and presented diary-based drinks</w:t>
            </w:r>
          </w:p>
          <w:p w14:paraId="3322BD99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Took customer’s orders and interacted with customers</w:t>
            </w:r>
          </w:p>
          <w:p w14:paraId="56D07331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Handled food orders such as toasties</w:t>
            </w:r>
          </w:p>
          <w:p w14:paraId="15E00C20" w14:textId="77777777" w:rsidR="003C15CC" w:rsidRDefault="003C15CC" w:rsidP="003C15CC">
            <w:pPr>
              <w:pStyle w:val="ListParagraph"/>
              <w:numPr>
                <w:ilvl w:val="0"/>
                <w:numId w:val="6"/>
              </w:numPr>
            </w:pPr>
            <w:r>
              <w:t>Served food and beverages to customers</w:t>
            </w:r>
          </w:p>
          <w:p w14:paraId="4F3DDBA0" w14:textId="77777777" w:rsidR="003C15CC" w:rsidRDefault="003C15CC" w:rsidP="003C15CC"/>
          <w:p w14:paraId="131F6537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 w:rsidRPr="00732DD1">
              <w:t>The Apprentice Restaurant</w:t>
            </w:r>
            <w:r>
              <w:t>, Junior Waitperson Work Placement</w:t>
            </w:r>
          </w:p>
          <w:p w14:paraId="367AAB86" w14:textId="77777777" w:rsidR="003C15CC" w:rsidRPr="004D3011" w:rsidRDefault="003C15CC" w:rsidP="003C15CC">
            <w:pPr>
              <w:pStyle w:val="Date"/>
            </w:pPr>
            <w:r>
              <w:t xml:space="preserve">July 2022 </w:t>
            </w:r>
            <w:r w:rsidRPr="004D3011">
              <w:t>–</w:t>
            </w:r>
            <w:r>
              <w:t xml:space="preserve"> December 2022</w:t>
            </w:r>
          </w:p>
          <w:p w14:paraId="1B130488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Setting up table cloth</w:t>
            </w:r>
          </w:p>
          <w:p w14:paraId="43A18882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Polishing glasses and cutlery</w:t>
            </w:r>
          </w:p>
          <w:p w14:paraId="26FEB86C" w14:textId="77777777" w:rsidR="003C15CC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Taking customers’ orders</w:t>
            </w:r>
          </w:p>
          <w:p w14:paraId="14F5CEDE" w14:textId="77777777" w:rsidR="003C15CC" w:rsidRPr="004D3011" w:rsidRDefault="003C15CC" w:rsidP="003C15CC">
            <w:pPr>
              <w:pStyle w:val="ListParagraph"/>
              <w:numPr>
                <w:ilvl w:val="0"/>
                <w:numId w:val="7"/>
              </w:numPr>
            </w:pPr>
            <w:r>
              <w:t>Served food and beverages to customers</w:t>
            </w:r>
          </w:p>
          <w:p w14:paraId="350DE700" w14:textId="77777777" w:rsidR="003C15CC" w:rsidRDefault="003C15CC" w:rsidP="003C15CC"/>
          <w:p w14:paraId="7163C85C" w14:textId="77777777" w:rsidR="003C15CC" w:rsidRPr="004D3011" w:rsidRDefault="003C15CC" w:rsidP="003C15CC">
            <w:pPr>
              <w:pStyle w:val="Heading4"/>
              <w:rPr>
                <w:bCs/>
              </w:rPr>
            </w:pPr>
            <w:r>
              <w:t>The Missing Piece Café, Kitchen Hand</w:t>
            </w:r>
          </w:p>
          <w:p w14:paraId="1C0A57B4" w14:textId="542AE7DF" w:rsidR="003C15CC" w:rsidRPr="004D3011" w:rsidRDefault="003C15CC" w:rsidP="003C15CC">
            <w:pPr>
              <w:pStyle w:val="Date"/>
            </w:pPr>
            <w:r>
              <w:t xml:space="preserve">February 2022 </w:t>
            </w:r>
            <w:r w:rsidRPr="004D3011">
              <w:t>–</w:t>
            </w:r>
            <w:r>
              <w:t xml:space="preserve"> June 2022</w:t>
            </w:r>
            <w:r w:rsidR="00611D36">
              <w:t>ac</w:t>
            </w:r>
          </w:p>
          <w:p w14:paraId="53D3459E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Basic food preparation washing, chopping, and peeling</w:t>
            </w:r>
          </w:p>
          <w:p w14:paraId="6B22A533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Washed and dried the dishes using kitchen equipment</w:t>
            </w:r>
          </w:p>
          <w:p w14:paraId="2B287776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Maintained Kitchen cleanliness and sanitation</w:t>
            </w:r>
          </w:p>
          <w:p w14:paraId="4A7BACED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Cleaned the kitchen at the end of the day including disposing of garbage</w:t>
            </w:r>
          </w:p>
          <w:p w14:paraId="05A5EFBF" w14:textId="77777777" w:rsidR="003C15CC" w:rsidRDefault="003C15CC" w:rsidP="003C15CC">
            <w:pPr>
              <w:pStyle w:val="ListParagraph"/>
              <w:numPr>
                <w:ilvl w:val="0"/>
                <w:numId w:val="8"/>
              </w:numPr>
            </w:pPr>
            <w:r>
              <w:t>Collected ingredients from the store/cool room as requested by the chefs</w:t>
            </w:r>
          </w:p>
          <w:p w14:paraId="49EB183A" w14:textId="77777777" w:rsidR="003C15CC" w:rsidRDefault="003C15CC" w:rsidP="003C15CC"/>
          <w:p w14:paraId="5B0D387E" w14:textId="77777777" w:rsidR="003C15CC" w:rsidRDefault="003C15CC" w:rsidP="003C15CC">
            <w:pPr>
              <w:rPr>
                <w:b/>
              </w:rPr>
            </w:pPr>
            <w:r w:rsidRPr="00B37803">
              <w:rPr>
                <w:b/>
              </w:rPr>
              <w:t>The Missing Piece Café, Food Runner</w:t>
            </w:r>
          </w:p>
          <w:p w14:paraId="253D284B" w14:textId="77777777" w:rsidR="003C15CC" w:rsidRPr="00B37803" w:rsidRDefault="003C15CC" w:rsidP="003C15CC">
            <w:r w:rsidRPr="00B37803">
              <w:t>March 2022 – June 2022</w:t>
            </w:r>
          </w:p>
          <w:p w14:paraId="363F9C04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 xml:space="preserve">Delivered food to customers </w:t>
            </w:r>
          </w:p>
          <w:p w14:paraId="415105F7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Removed dirty dishes and utensils</w:t>
            </w:r>
          </w:p>
          <w:p w14:paraId="5C5EBDA1" w14:textId="77777777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Used appropriate tableware</w:t>
            </w:r>
          </w:p>
          <w:p w14:paraId="54B84590" w14:textId="7217D7D6" w:rsidR="003C15CC" w:rsidRDefault="003C15CC" w:rsidP="003C15CC">
            <w:pPr>
              <w:pStyle w:val="ListParagraph"/>
              <w:numPr>
                <w:ilvl w:val="0"/>
                <w:numId w:val="9"/>
              </w:numPr>
            </w:pPr>
            <w:r>
              <w:t>kept tables cleaned</w:t>
            </w:r>
          </w:p>
        </w:tc>
        <w:tc>
          <w:tcPr>
            <w:tcW w:w="5395" w:type="dxa"/>
          </w:tcPr>
          <w:p w14:paraId="37783A8A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Tk Maxx, Christmas Casual</w:t>
            </w:r>
          </w:p>
          <w:p w14:paraId="1A6A8FB6" w14:textId="77777777" w:rsidR="003C15CC" w:rsidRDefault="003C15CC" w:rsidP="003C15CC">
            <w:r>
              <w:t>October 2021 – January 2022</w:t>
            </w:r>
          </w:p>
          <w:p w14:paraId="0517E8DA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Customer service greeting and serving customers</w:t>
            </w:r>
          </w:p>
          <w:p w14:paraId="014C9B5C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Handling customer inquiries</w:t>
            </w:r>
          </w:p>
          <w:p w14:paraId="72F0D9AE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assisting team members, with visual merchandising</w:t>
            </w:r>
          </w:p>
          <w:p w14:paraId="1CDBF06F" w14:textId="77777777" w:rsidR="003C15CC" w:rsidRDefault="003C15CC" w:rsidP="003C15CC">
            <w:pPr>
              <w:pStyle w:val="ListParagraph"/>
              <w:numPr>
                <w:ilvl w:val="0"/>
                <w:numId w:val="10"/>
              </w:numPr>
            </w:pPr>
            <w:r>
              <w:t>Unpacking deliveries</w:t>
            </w:r>
          </w:p>
          <w:p w14:paraId="0289D3A6" w14:textId="77777777" w:rsidR="003C15CC" w:rsidRDefault="003C15CC" w:rsidP="001E508E">
            <w:pPr>
              <w:pStyle w:val="ListParagraph"/>
            </w:pPr>
          </w:p>
          <w:p w14:paraId="37731BFA" w14:textId="77777777" w:rsidR="003C15CC" w:rsidRPr="00CB3CDD" w:rsidRDefault="003C15CC" w:rsidP="003C15CC">
            <w:pPr>
              <w:rPr>
                <w:b/>
              </w:rPr>
            </w:pPr>
            <w:proofErr w:type="spellStart"/>
            <w:r w:rsidRPr="00CB3CDD">
              <w:rPr>
                <w:b/>
              </w:rPr>
              <w:t>Noffs</w:t>
            </w:r>
            <w:proofErr w:type="spellEnd"/>
            <w:r w:rsidRPr="00CB3CDD">
              <w:rPr>
                <w:b/>
              </w:rPr>
              <w:t xml:space="preserve"> Clothing (Volunteer), Shop Assistant</w:t>
            </w:r>
          </w:p>
          <w:p w14:paraId="5605231B" w14:textId="77777777" w:rsidR="003C15CC" w:rsidRDefault="003C15CC" w:rsidP="003C15CC">
            <w:r>
              <w:t>April 2021 – February 2022</w:t>
            </w:r>
          </w:p>
          <w:p w14:paraId="1E20A21F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Assisting Customers with inquires</w:t>
            </w:r>
          </w:p>
          <w:p w14:paraId="64F8348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Unpacking deliveries</w:t>
            </w:r>
          </w:p>
          <w:p w14:paraId="21044B3B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Assisting with Sales </w:t>
            </w:r>
          </w:p>
          <w:p w14:paraId="3CC6D9A5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 xml:space="preserve">Keeping the store clean and tidy </w:t>
            </w:r>
          </w:p>
          <w:p w14:paraId="33986629" w14:textId="77777777" w:rsidR="003C15CC" w:rsidRDefault="003C15CC" w:rsidP="003C15CC">
            <w:pPr>
              <w:pStyle w:val="ListParagraph"/>
              <w:numPr>
                <w:ilvl w:val="0"/>
                <w:numId w:val="11"/>
              </w:numPr>
            </w:pPr>
            <w:r>
              <w:t>Handling phone calls</w:t>
            </w:r>
          </w:p>
          <w:p w14:paraId="7893F6DA" w14:textId="77777777" w:rsidR="003C15CC" w:rsidRDefault="003C15CC" w:rsidP="003C15CC"/>
          <w:p w14:paraId="5F71FFBB" w14:textId="77777777" w:rsidR="003C15CC" w:rsidRPr="00CB3CDD" w:rsidRDefault="003C15CC" w:rsidP="003C15CC">
            <w:pPr>
              <w:rPr>
                <w:b/>
              </w:rPr>
            </w:pPr>
            <w:r w:rsidRPr="00CB3CDD">
              <w:rPr>
                <w:b/>
              </w:rPr>
              <w:t>Salmat LTD, Newspaper Carrier</w:t>
            </w:r>
          </w:p>
          <w:p w14:paraId="336C908F" w14:textId="77777777" w:rsidR="003C15CC" w:rsidRDefault="003C15CC" w:rsidP="003C15CC">
            <w:r>
              <w:t>April 2016 – October 2016</w:t>
            </w:r>
          </w:p>
          <w:p w14:paraId="66F29FCE" w14:textId="77777777" w:rsidR="003C15CC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Contract work delivering newspapers and brochures to nearby neighborhoods.</w:t>
            </w:r>
          </w:p>
          <w:p w14:paraId="04E98439" w14:textId="77777777" w:rsidR="003C15CC" w:rsidRPr="00D56E56" w:rsidRDefault="003C15CC" w:rsidP="003C15CC">
            <w:pPr>
              <w:pStyle w:val="ListParagraph"/>
              <w:numPr>
                <w:ilvl w:val="0"/>
                <w:numId w:val="13"/>
              </w:numPr>
              <w:spacing w:after="3" w:line="248" w:lineRule="auto"/>
            </w:pPr>
            <w:r>
              <w:t>Organizing and delivering papers.</w:t>
            </w:r>
          </w:p>
          <w:p w14:paraId="3C518F30" w14:textId="77777777" w:rsidR="003C15CC" w:rsidRDefault="003C15CC" w:rsidP="003C15CC"/>
        </w:tc>
      </w:tr>
    </w:tbl>
    <w:p w14:paraId="4A90BB7E" w14:textId="2D39E280" w:rsidR="00CB3CDD" w:rsidRPr="009C7868" w:rsidRDefault="00CB3CDD" w:rsidP="009F697F"/>
    <w:sectPr w:rsidR="00CB3CDD" w:rsidRPr="009C7868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9438" w14:textId="77777777" w:rsidR="00D4173E" w:rsidRDefault="00D4173E" w:rsidP="000C45FF">
      <w:r>
        <w:separator/>
      </w:r>
    </w:p>
  </w:endnote>
  <w:endnote w:type="continuationSeparator" w:id="0">
    <w:p w14:paraId="33EEC280" w14:textId="77777777" w:rsidR="00D4173E" w:rsidRDefault="00D4173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C4FAF" w14:textId="77777777" w:rsidR="00D4173E" w:rsidRDefault="00D4173E" w:rsidP="000C45FF">
      <w:r>
        <w:separator/>
      </w:r>
    </w:p>
  </w:footnote>
  <w:footnote w:type="continuationSeparator" w:id="0">
    <w:p w14:paraId="182C8851" w14:textId="77777777" w:rsidR="00D4173E" w:rsidRDefault="00D4173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ACBD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4C729DF" wp14:editId="60D1E697">
          <wp:simplePos x="0" y="0"/>
          <wp:positionH relativeFrom="margin">
            <wp:posOffset>-201168</wp:posOffset>
          </wp:positionH>
          <wp:positionV relativeFrom="margin">
            <wp:posOffset>2311</wp:posOffset>
          </wp:positionV>
          <wp:extent cx="7259521" cy="9240419"/>
          <wp:effectExtent l="0" t="0" r="0" b="635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59521" cy="92404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20B2"/>
    <w:multiLevelType w:val="hybridMultilevel"/>
    <w:tmpl w:val="16A064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87513"/>
    <w:multiLevelType w:val="hybridMultilevel"/>
    <w:tmpl w:val="669A7A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480"/>
    <w:multiLevelType w:val="hybridMultilevel"/>
    <w:tmpl w:val="29D2C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02F19"/>
    <w:multiLevelType w:val="hybridMultilevel"/>
    <w:tmpl w:val="16ECC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339E8"/>
    <w:multiLevelType w:val="hybridMultilevel"/>
    <w:tmpl w:val="5224A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A27BD"/>
    <w:multiLevelType w:val="hybridMultilevel"/>
    <w:tmpl w:val="71762C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174C5"/>
    <w:multiLevelType w:val="hybridMultilevel"/>
    <w:tmpl w:val="FCF0084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F0F58"/>
    <w:multiLevelType w:val="hybridMultilevel"/>
    <w:tmpl w:val="86724D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14E73"/>
    <w:multiLevelType w:val="hybridMultilevel"/>
    <w:tmpl w:val="B5D89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E61E2"/>
    <w:multiLevelType w:val="hybridMultilevel"/>
    <w:tmpl w:val="B6B252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FBA"/>
    <w:multiLevelType w:val="hybridMultilevel"/>
    <w:tmpl w:val="F1CCD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B70909"/>
    <w:multiLevelType w:val="hybridMultilevel"/>
    <w:tmpl w:val="A808E7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65DE4"/>
    <w:multiLevelType w:val="hybridMultilevel"/>
    <w:tmpl w:val="8F8C92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73993">
    <w:abstractNumId w:val="11"/>
  </w:num>
  <w:num w:numId="2" w16cid:durableId="2074236262">
    <w:abstractNumId w:val="9"/>
  </w:num>
  <w:num w:numId="3" w16cid:durableId="645477776">
    <w:abstractNumId w:val="1"/>
  </w:num>
  <w:num w:numId="4" w16cid:durableId="150756565">
    <w:abstractNumId w:val="2"/>
  </w:num>
  <w:num w:numId="5" w16cid:durableId="1346324734">
    <w:abstractNumId w:val="0"/>
  </w:num>
  <w:num w:numId="6" w16cid:durableId="451287435">
    <w:abstractNumId w:val="3"/>
  </w:num>
  <w:num w:numId="7" w16cid:durableId="1655182270">
    <w:abstractNumId w:val="4"/>
  </w:num>
  <w:num w:numId="8" w16cid:durableId="1343166331">
    <w:abstractNumId w:val="12"/>
  </w:num>
  <w:num w:numId="9" w16cid:durableId="1390035556">
    <w:abstractNumId w:val="5"/>
  </w:num>
  <w:num w:numId="10" w16cid:durableId="57747280">
    <w:abstractNumId w:val="8"/>
  </w:num>
  <w:num w:numId="11" w16cid:durableId="695230632">
    <w:abstractNumId w:val="7"/>
  </w:num>
  <w:num w:numId="12" w16cid:durableId="510880803">
    <w:abstractNumId w:val="6"/>
  </w:num>
  <w:num w:numId="13" w16cid:durableId="935200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9A"/>
    <w:rsid w:val="000124D8"/>
    <w:rsid w:val="000201F3"/>
    <w:rsid w:val="00034D13"/>
    <w:rsid w:val="00036450"/>
    <w:rsid w:val="00094499"/>
    <w:rsid w:val="000B1C14"/>
    <w:rsid w:val="000C45FF"/>
    <w:rsid w:val="000E3FD1"/>
    <w:rsid w:val="0010015F"/>
    <w:rsid w:val="00101C8D"/>
    <w:rsid w:val="00112054"/>
    <w:rsid w:val="001233D5"/>
    <w:rsid w:val="00130AE8"/>
    <w:rsid w:val="001317D8"/>
    <w:rsid w:val="001467B5"/>
    <w:rsid w:val="001525E1"/>
    <w:rsid w:val="00172700"/>
    <w:rsid w:val="00180329"/>
    <w:rsid w:val="0019001F"/>
    <w:rsid w:val="001A74A5"/>
    <w:rsid w:val="001B2ABD"/>
    <w:rsid w:val="001E0391"/>
    <w:rsid w:val="001E1759"/>
    <w:rsid w:val="001E33A8"/>
    <w:rsid w:val="001E508E"/>
    <w:rsid w:val="001F1ECC"/>
    <w:rsid w:val="001F714D"/>
    <w:rsid w:val="00236326"/>
    <w:rsid w:val="002400EB"/>
    <w:rsid w:val="00256CF7"/>
    <w:rsid w:val="00281FD5"/>
    <w:rsid w:val="0030481B"/>
    <w:rsid w:val="003156FC"/>
    <w:rsid w:val="003254B5"/>
    <w:rsid w:val="00362BCD"/>
    <w:rsid w:val="0037121F"/>
    <w:rsid w:val="003755E0"/>
    <w:rsid w:val="00383EE4"/>
    <w:rsid w:val="003910D8"/>
    <w:rsid w:val="00395086"/>
    <w:rsid w:val="003A6B7D"/>
    <w:rsid w:val="003B06CA"/>
    <w:rsid w:val="003B4D97"/>
    <w:rsid w:val="003C15CC"/>
    <w:rsid w:val="003D56A9"/>
    <w:rsid w:val="003D7B7C"/>
    <w:rsid w:val="004071FC"/>
    <w:rsid w:val="00414725"/>
    <w:rsid w:val="0043436D"/>
    <w:rsid w:val="00445947"/>
    <w:rsid w:val="00453CE6"/>
    <w:rsid w:val="00473215"/>
    <w:rsid w:val="004813B3"/>
    <w:rsid w:val="00487482"/>
    <w:rsid w:val="00496591"/>
    <w:rsid w:val="00497936"/>
    <w:rsid w:val="004C63E4"/>
    <w:rsid w:val="004D3011"/>
    <w:rsid w:val="004E5AF0"/>
    <w:rsid w:val="004F3B0B"/>
    <w:rsid w:val="005051B4"/>
    <w:rsid w:val="0052080C"/>
    <w:rsid w:val="005262AC"/>
    <w:rsid w:val="005564DD"/>
    <w:rsid w:val="00572BC1"/>
    <w:rsid w:val="005C5991"/>
    <w:rsid w:val="005C76B1"/>
    <w:rsid w:val="005E39D5"/>
    <w:rsid w:val="00600670"/>
    <w:rsid w:val="00611B44"/>
    <w:rsid w:val="00611D36"/>
    <w:rsid w:val="0062123A"/>
    <w:rsid w:val="006334DA"/>
    <w:rsid w:val="00646E75"/>
    <w:rsid w:val="00667B13"/>
    <w:rsid w:val="006771D0"/>
    <w:rsid w:val="00685D1B"/>
    <w:rsid w:val="006B0B1E"/>
    <w:rsid w:val="006C4AB7"/>
    <w:rsid w:val="006E1913"/>
    <w:rsid w:val="007104C4"/>
    <w:rsid w:val="00715FCB"/>
    <w:rsid w:val="00732DD1"/>
    <w:rsid w:val="00743101"/>
    <w:rsid w:val="00764C9F"/>
    <w:rsid w:val="007775E1"/>
    <w:rsid w:val="007867A0"/>
    <w:rsid w:val="007927F5"/>
    <w:rsid w:val="007C5D28"/>
    <w:rsid w:val="007D45B1"/>
    <w:rsid w:val="00802CA0"/>
    <w:rsid w:val="008079E0"/>
    <w:rsid w:val="00841B60"/>
    <w:rsid w:val="00862FF0"/>
    <w:rsid w:val="008870E1"/>
    <w:rsid w:val="008C2170"/>
    <w:rsid w:val="008D1AA1"/>
    <w:rsid w:val="008E580C"/>
    <w:rsid w:val="008E757A"/>
    <w:rsid w:val="008F0EE9"/>
    <w:rsid w:val="009125D0"/>
    <w:rsid w:val="009260CD"/>
    <w:rsid w:val="00940A66"/>
    <w:rsid w:val="00952C25"/>
    <w:rsid w:val="009661CB"/>
    <w:rsid w:val="009C7868"/>
    <w:rsid w:val="009D60D1"/>
    <w:rsid w:val="009E342F"/>
    <w:rsid w:val="009F697F"/>
    <w:rsid w:val="00A2118D"/>
    <w:rsid w:val="00A4012A"/>
    <w:rsid w:val="00A4447B"/>
    <w:rsid w:val="00AB5DA0"/>
    <w:rsid w:val="00AC6924"/>
    <w:rsid w:val="00AD0A50"/>
    <w:rsid w:val="00AD7022"/>
    <w:rsid w:val="00AD76E2"/>
    <w:rsid w:val="00AF614F"/>
    <w:rsid w:val="00B1322F"/>
    <w:rsid w:val="00B16E60"/>
    <w:rsid w:val="00B20152"/>
    <w:rsid w:val="00B359E4"/>
    <w:rsid w:val="00B37803"/>
    <w:rsid w:val="00B506ED"/>
    <w:rsid w:val="00B57D98"/>
    <w:rsid w:val="00B70850"/>
    <w:rsid w:val="00B8162F"/>
    <w:rsid w:val="00B92AE7"/>
    <w:rsid w:val="00BB575B"/>
    <w:rsid w:val="00BF2A0C"/>
    <w:rsid w:val="00C066B6"/>
    <w:rsid w:val="00C365F7"/>
    <w:rsid w:val="00C37BA1"/>
    <w:rsid w:val="00C4674C"/>
    <w:rsid w:val="00C506CF"/>
    <w:rsid w:val="00C52E42"/>
    <w:rsid w:val="00C72BED"/>
    <w:rsid w:val="00C73D99"/>
    <w:rsid w:val="00C73EF8"/>
    <w:rsid w:val="00C9578B"/>
    <w:rsid w:val="00CB0055"/>
    <w:rsid w:val="00CB3CDD"/>
    <w:rsid w:val="00CC4978"/>
    <w:rsid w:val="00CD0DC5"/>
    <w:rsid w:val="00D0208B"/>
    <w:rsid w:val="00D2522B"/>
    <w:rsid w:val="00D33604"/>
    <w:rsid w:val="00D33880"/>
    <w:rsid w:val="00D34161"/>
    <w:rsid w:val="00D4173E"/>
    <w:rsid w:val="00D422DE"/>
    <w:rsid w:val="00D5459D"/>
    <w:rsid w:val="00DA1F4D"/>
    <w:rsid w:val="00DC378E"/>
    <w:rsid w:val="00DD172A"/>
    <w:rsid w:val="00E25A26"/>
    <w:rsid w:val="00E4381A"/>
    <w:rsid w:val="00E55D74"/>
    <w:rsid w:val="00E93221"/>
    <w:rsid w:val="00EB6E61"/>
    <w:rsid w:val="00EC457F"/>
    <w:rsid w:val="00F26D5B"/>
    <w:rsid w:val="00F312BF"/>
    <w:rsid w:val="00F60274"/>
    <w:rsid w:val="00F7269A"/>
    <w:rsid w:val="00F77FB9"/>
    <w:rsid w:val="00F95E5F"/>
    <w:rsid w:val="00FB068F"/>
    <w:rsid w:val="00FD113B"/>
    <w:rsid w:val="00FD2E7E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50F97"/>
  <w14:defaultImageDpi w14:val="32767"/>
  <w15:chartTrackingRefBased/>
  <w15:docId w15:val="{72400117-6025-44A7-9FA1-2047CFE8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1322F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3D56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C76B1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ipethornhill.github.io/devportfol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filipethornhill@live.com.a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ipe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E5714E3A452400BAC77183ED9F5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7D125-3515-4EE4-AC3F-F6D2E8118567}"/>
      </w:docPartPr>
      <w:docPartBody>
        <w:p w:rsidR="00F41EFC" w:rsidRDefault="00000000">
          <w:pPr>
            <w:pStyle w:val="3E5714E3A452400BAC77183ED9F51359"/>
          </w:pPr>
          <w:r w:rsidRPr="00D5459D">
            <w:t>Profile</w:t>
          </w:r>
        </w:p>
      </w:docPartBody>
    </w:docPart>
    <w:docPart>
      <w:docPartPr>
        <w:name w:val="38939EAF928B4CD0B81867829ACDC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8FB549-25CE-40BC-A17E-BC57EFA4DE04}"/>
      </w:docPartPr>
      <w:docPartBody>
        <w:p w:rsidR="00F41EFC" w:rsidRDefault="00000000">
          <w:pPr>
            <w:pStyle w:val="38939EAF928B4CD0B81867829ACDC83F"/>
          </w:pPr>
          <w:r w:rsidRPr="00CB0055">
            <w:t>Contact</w:t>
          </w:r>
        </w:p>
      </w:docPartBody>
    </w:docPart>
    <w:docPart>
      <w:docPartPr>
        <w:name w:val="77F83F34D82F46AB8B799284A83F5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35D1F-676D-4FF4-8476-B11D3DD6952E}"/>
      </w:docPartPr>
      <w:docPartBody>
        <w:p w:rsidR="00F41EFC" w:rsidRDefault="00000000">
          <w:pPr>
            <w:pStyle w:val="77F83F34D82F46AB8B799284A83F51B9"/>
          </w:pPr>
          <w:r w:rsidRPr="004D3011">
            <w:t>PHONE:</w:t>
          </w:r>
        </w:p>
      </w:docPartBody>
    </w:docPart>
    <w:docPart>
      <w:docPartPr>
        <w:name w:val="CCA2C6F203D4485CA7AFC89148DEC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667ED-5A5D-408E-ACA8-E836F0E037E6}"/>
      </w:docPartPr>
      <w:docPartBody>
        <w:p w:rsidR="00F41EFC" w:rsidRDefault="00000000">
          <w:pPr>
            <w:pStyle w:val="CCA2C6F203D4485CA7AFC89148DECBA7"/>
          </w:pPr>
          <w:r w:rsidRPr="004D3011">
            <w:t>WEBSITE:</w:t>
          </w:r>
        </w:p>
      </w:docPartBody>
    </w:docPart>
    <w:docPart>
      <w:docPartPr>
        <w:name w:val="846EA52A777E46758CBA87C6A38CF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C11040-7EE4-41DA-83E0-C29002E61075}"/>
      </w:docPartPr>
      <w:docPartBody>
        <w:p w:rsidR="00F41EFC" w:rsidRDefault="00000000">
          <w:pPr>
            <w:pStyle w:val="846EA52A777E46758CBA87C6A38CF600"/>
          </w:pPr>
          <w:r w:rsidRPr="004D3011">
            <w:t>EMAIL:</w:t>
          </w:r>
        </w:p>
      </w:docPartBody>
    </w:docPart>
    <w:docPart>
      <w:docPartPr>
        <w:name w:val="7F564CEC89CA4E6C995E199073F94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122DC-8601-4040-8BD4-F348CA663E56}"/>
      </w:docPartPr>
      <w:docPartBody>
        <w:p w:rsidR="00F41EFC" w:rsidRDefault="00000000">
          <w:pPr>
            <w:pStyle w:val="7F564CEC89CA4E6C995E199073F9485D"/>
          </w:pPr>
          <w:r w:rsidRPr="00CB0055">
            <w:t>Hobbies</w:t>
          </w:r>
        </w:p>
      </w:docPartBody>
    </w:docPart>
    <w:docPart>
      <w:docPartPr>
        <w:name w:val="3B01165B858F4B71AE04DCBA2997B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7EBBF-2601-4218-90BF-47BB3C705E38}"/>
      </w:docPartPr>
      <w:docPartBody>
        <w:p w:rsidR="00F41EFC" w:rsidRDefault="00000000">
          <w:pPr>
            <w:pStyle w:val="3B01165B858F4B71AE04DCBA2997BACF"/>
          </w:pPr>
          <w:r w:rsidRPr="00036450">
            <w:t>EDUCATION</w:t>
          </w:r>
        </w:p>
      </w:docPartBody>
    </w:docPart>
    <w:docPart>
      <w:docPartPr>
        <w:name w:val="90FA079782AF4595835B2836A6AB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A18A-10C7-4383-8D8A-6ED93E65B440}"/>
      </w:docPartPr>
      <w:docPartBody>
        <w:p w:rsidR="00F41EFC" w:rsidRDefault="00000000">
          <w:pPr>
            <w:pStyle w:val="90FA079782AF4595835B2836A6ABF56C"/>
          </w:pPr>
          <w:r w:rsidRPr="00036450">
            <w:t>WORK EXPERIENCE</w:t>
          </w:r>
        </w:p>
      </w:docPartBody>
    </w:docPart>
    <w:docPart>
      <w:docPartPr>
        <w:name w:val="41FF085024D949A2B09D397E87840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3B8A-A897-49ED-9791-F464C7927ACF}"/>
      </w:docPartPr>
      <w:docPartBody>
        <w:p w:rsidR="00A67AA8" w:rsidRDefault="00F41EFC" w:rsidP="00F41EFC">
          <w:pPr>
            <w:pStyle w:val="41FF085024D949A2B09D397E8784028F"/>
          </w:pPr>
          <w:r w:rsidRPr="00036450">
            <w:t>EDUCATION</w:t>
          </w:r>
        </w:p>
      </w:docPartBody>
    </w:docPart>
    <w:docPart>
      <w:docPartPr>
        <w:name w:val="2E44A83AFA1E49DF8F8C87600468F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B92A-A33C-4C2B-AF04-D4954BD373B7}"/>
      </w:docPartPr>
      <w:docPartBody>
        <w:p w:rsidR="00A67AA8" w:rsidRDefault="00F41EFC" w:rsidP="00F41EFC">
          <w:pPr>
            <w:pStyle w:val="2E44A83AFA1E49DF8F8C87600468F884"/>
          </w:pPr>
          <w:r w:rsidRPr="00036450">
            <w:t>WORK EXPERIENCE</w:t>
          </w:r>
        </w:p>
      </w:docPartBody>
    </w:docPart>
    <w:docPart>
      <w:docPartPr>
        <w:name w:val="784447B988C34040A1EF1FD0D9331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84156-E847-4289-9A0F-5196A972827C}"/>
      </w:docPartPr>
      <w:docPartBody>
        <w:p w:rsidR="00F26B03" w:rsidRDefault="00550396" w:rsidP="00550396">
          <w:pPr>
            <w:pStyle w:val="784447B988C34040A1EF1FD0D9331041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CD"/>
    <w:rsid w:val="000D5B48"/>
    <w:rsid w:val="001902ED"/>
    <w:rsid w:val="00236326"/>
    <w:rsid w:val="00395086"/>
    <w:rsid w:val="00414725"/>
    <w:rsid w:val="0043436D"/>
    <w:rsid w:val="00453CE6"/>
    <w:rsid w:val="00466DCB"/>
    <w:rsid w:val="004818E9"/>
    <w:rsid w:val="005429A2"/>
    <w:rsid w:val="00550396"/>
    <w:rsid w:val="00572BC1"/>
    <w:rsid w:val="005D01B3"/>
    <w:rsid w:val="005E1B26"/>
    <w:rsid w:val="006726AB"/>
    <w:rsid w:val="00685BEE"/>
    <w:rsid w:val="008C38CD"/>
    <w:rsid w:val="008E580C"/>
    <w:rsid w:val="008E757A"/>
    <w:rsid w:val="009B3A78"/>
    <w:rsid w:val="00A67AA8"/>
    <w:rsid w:val="00AB5DA0"/>
    <w:rsid w:val="00AD505D"/>
    <w:rsid w:val="00AF614F"/>
    <w:rsid w:val="00D33880"/>
    <w:rsid w:val="00D77DE7"/>
    <w:rsid w:val="00DC5219"/>
    <w:rsid w:val="00EC457F"/>
    <w:rsid w:val="00F26B03"/>
    <w:rsid w:val="00F41EFC"/>
    <w:rsid w:val="00FD113B"/>
    <w:rsid w:val="00FD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5039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714E3A452400BAC77183ED9F51359">
    <w:name w:val="3E5714E3A452400BAC77183ED9F51359"/>
  </w:style>
  <w:style w:type="paragraph" w:customStyle="1" w:styleId="38939EAF928B4CD0B81867829ACDC83F">
    <w:name w:val="38939EAF928B4CD0B81867829ACDC83F"/>
  </w:style>
  <w:style w:type="paragraph" w:customStyle="1" w:styleId="77F83F34D82F46AB8B799284A83F51B9">
    <w:name w:val="77F83F34D82F46AB8B799284A83F51B9"/>
  </w:style>
  <w:style w:type="paragraph" w:customStyle="1" w:styleId="CCA2C6F203D4485CA7AFC89148DECBA7">
    <w:name w:val="CCA2C6F203D4485CA7AFC89148DECBA7"/>
  </w:style>
  <w:style w:type="paragraph" w:customStyle="1" w:styleId="846EA52A777E46758CBA87C6A38CF600">
    <w:name w:val="846EA52A777E46758CBA87C6A38CF60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7F564CEC89CA4E6C995E199073F9485D">
    <w:name w:val="7F564CEC89CA4E6C995E199073F9485D"/>
  </w:style>
  <w:style w:type="paragraph" w:customStyle="1" w:styleId="3B01165B858F4B71AE04DCBA2997BACF">
    <w:name w:val="3B01165B858F4B71AE04DCBA2997BACF"/>
  </w:style>
  <w:style w:type="paragraph" w:customStyle="1" w:styleId="90FA079782AF4595835B2836A6ABF56C">
    <w:name w:val="90FA079782AF4595835B2836A6ABF56C"/>
  </w:style>
  <w:style w:type="character" w:customStyle="1" w:styleId="Heading2Char">
    <w:name w:val="Heading 2 Char"/>
    <w:basedOn w:val="DefaultParagraphFont"/>
    <w:link w:val="Heading2"/>
    <w:uiPriority w:val="9"/>
    <w:rsid w:val="00550396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41FF085024D949A2B09D397E8784028F">
    <w:name w:val="41FF085024D949A2B09D397E8784028F"/>
    <w:rsid w:val="00F41EFC"/>
  </w:style>
  <w:style w:type="paragraph" w:customStyle="1" w:styleId="2E44A83AFA1E49DF8F8C87600468F884">
    <w:name w:val="2E44A83AFA1E49DF8F8C87600468F884"/>
    <w:rsid w:val="00F41EFC"/>
  </w:style>
  <w:style w:type="paragraph" w:customStyle="1" w:styleId="784447B988C34040A1EF1FD0D9331041">
    <w:name w:val="784447B988C34040A1EF1FD0D9331041"/>
    <w:rsid w:val="00550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A6057-549A-46EB-92D9-CF4BE5714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215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</dc:creator>
  <cp:keywords/>
  <dc:description/>
  <cp:lastModifiedBy>Filipe Thornhill</cp:lastModifiedBy>
  <cp:revision>46</cp:revision>
  <dcterms:created xsi:type="dcterms:W3CDTF">2024-06-03T05:00:00Z</dcterms:created>
  <dcterms:modified xsi:type="dcterms:W3CDTF">2024-09-03T06:59:00Z</dcterms:modified>
</cp:coreProperties>
</file>